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7818672"/>
        <w:docPartObj>
          <w:docPartGallery w:val="Cover Pages"/>
          <w:docPartUnique/>
        </w:docPartObj>
      </w:sdtPr>
      <w:sdtContent>
        <w:p w14:paraId="5A0A13F3" w14:textId="77777777" w:rsidR="008002EE" w:rsidRDefault="008002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F1E917" wp14:editId="3387D77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59BFCB8" w14:textId="77777777" w:rsidR="00D40BD5" w:rsidRDefault="00D40BD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Microsoft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E6017DD" w14:textId="401715AB" w:rsidR="00D40BD5" w:rsidRDefault="00D40B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Author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78067A7" w14:textId="63A7A3FA" w:rsidR="00D40BD5" w:rsidRDefault="00D40B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41560F1" w14:textId="77777777" w:rsidR="00D40BD5" w:rsidRDefault="00D40BD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8F1E917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70,10058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">
                    <v:rect id="Rectangle 459" o:spid="_x0000_s1027" alt="Light vertical" style="position:absolute;width:138545;height:10058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zKnwwAA&#10;ANwAAAAPAAAAZHJzL2Rvd25yZXYueG1sRI9Ba8JAFITvQv/D8gq91Y2hqRpdQ1sItN6Men9kn0kw&#10;+zbNbpP033cLgsdhZr5httlkWjFQ7xrLChbzCARxaXXDlYLTMX9egXAeWWNrmRT8koNs9zDbYqrt&#10;yAcaCl+JAGGXooLa+y6V0pU1GXRz2xEH72J7gz7IvpK6xzHATSvjKHqVBhsOCzV29FFTeS1+jILl&#10;OVk077Rf54OlXH51K/cdO6WeHqe3DQhPk7+Hb+1PreAlWcP/mXAE5O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zKnwwAAANwAAAAPAAAAAAAAAAAAAAAAAJcCAABkcnMvZG93&#10;bnJldi54bWxQSwUGAAAAAAQABAD1AAAAhwMAAAAA&#10;" fillcolor="#cd6a8e [1945]" stroked="f" strokecolor="white" strokeweight="1pt">
                      <v:fill r:id="rId9" o:title="" opacity="52428f" color2="white [3212]" o:opacity2="52428f" type="pattern"/>
                      <v:shadow color="#d8d8d8" opacity="1" mv:blur="0" offset="3pt,3pt"/>
                    </v:rect>
                    <v:rect id="Rectangle 460" o:spid="_x0000_s1028" style="position:absolute;left:124691;width:2971800;height:10058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OS1FwgAA&#10;ANwAAAAPAAAAZHJzL2Rvd25yZXYueG1sRE/dasIwFL4f+A7hCN7N1DFK6YwyHRsqRbD6AMfmrC1r&#10;TkqS1fr25mKwy4/vf7keTScGcr61rGAxT0AQV1a3XCu4nD+fMxA+IGvsLJOCO3lYryZPS8y1vfGJ&#10;hjLUIoawz1FBE0KfS+mrhgz6ue2JI/dtncEQoauldniL4aaTL0mSSoMtx4YGe9o2VP2Uv0bBMSuu&#10;pf7C42F/GerNxyK7VoVXajYd399ABBrDv/jPvdMKXtM4P5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5LUXCAAAA3AAAAA8AAAAAAAAAAAAAAAAAlwIAAGRycy9kb3du&#10;cmV2LnhtbFBLBQYAAAAABAAEAPUAAACGAwAAAAA=&#10;" fillcolor="#cd6a8e [1945]" stroked="f" strokecolor="#d8d8d8"/>
                    <v:rect id="Rectangle 461" o:spid="_x0000_s1029" style="position:absolute;left:13854;width:3099816;height:237744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/+6xQAA&#10;ANwAAAAPAAAAZHJzL2Rvd25yZXYueG1sRI9Pa8JAFMTvQr/D8oTedBMtIUQ3IpWW0INSWw/eHtmX&#10;P5h9G7JbTb99VxB6HGbmN8x6M5pOXGlwrWUF8TwCQVxa3XKt4PvrbZaCcB5ZY2eZFPySg03+NFlj&#10;pu2NP+l69LUIEHYZKmi87zMpXdmQQTe3PXHwKjsY9EEOtdQD3gLcdHIRRYk02HJYaLCn14bKy/HH&#10;KDgVSVXsljptC3mI0/P7/sMsSann6bhdgfA0+v/wo11oBS9JDP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2//7r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p w14:paraId="659BFCB8" w14:textId="77777777" w:rsidR="00D40BD5" w:rsidRDefault="00D40BD5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Microsoft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18;width:3089515;height:283337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WHNxgAA&#10;ANwAAAAPAAAAZHJzL2Rvd25yZXYueG1sRI9Ba8JAFITvQv/D8gq9mU1iCSG6SmmxBA+Vpu3B2yP7&#10;TEKzb0N21fjvuwXB4zAz3zCrzWR6cabRdZYVJFEMgri2uuNGwffXdp6DcB5ZY2+ZFFzJwWb9MFth&#10;oe2FP+lc+UYECLsCFbTeD4WUrm7JoIvsQBy8ox0N+iDHRuoRLwFuepnGcSYNdhwWWhzotaX6tzoZ&#10;BT9ldizfFjrvSrlP8sP7x84sSKmnx+llCcLT5O/hW7vUCp6zFP7PhCMg1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bWHNxgAAANwAAAAPAAAAAAAAAAAAAAAAAJcCAABkcnMv&#10;ZG93bnJldi54bWxQSwUGAAAAAAQABAD1AAAAigMAAAAA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E6017DD" w14:textId="401715AB" w:rsidR="00D40BD5" w:rsidRDefault="00D40B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Author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78067A7" w14:textId="63A7A3FA" w:rsidR="00D40BD5" w:rsidRDefault="00D40B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1560F1" w14:textId="77777777" w:rsidR="00D40BD5" w:rsidRDefault="00D40BD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62E931" wp14:editId="5698F6A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51943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51943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5F6FC8B" w14:textId="77777777" w:rsidR="00D40BD5" w:rsidRPr="00534240" w:rsidRDefault="00D40BD5" w:rsidP="00534240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Title of the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D62E931" id="Rectangle 16" o:spid="_x0000_s1031" style="position:absolute;margin-left:0;margin-top:0;width:550.8pt;height:40.9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" o:allowincell="f" fillcolor="#00b0f0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F6FC8B" w14:textId="77777777" w:rsidR="00D40BD5" w:rsidRPr="00534240" w:rsidRDefault="00D40BD5" w:rsidP="00534240">
                              <w:pPr>
                                <w:pStyle w:val="NoSpacing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Title of the Lab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FAC2AF7" w14:textId="77777777" w:rsidR="008002EE" w:rsidRDefault="008002EE" w:rsidP="008002E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53A8C2D" wp14:editId="722086B1">
                <wp:simplePos x="0" y="0"/>
                <wp:positionH relativeFrom="page">
                  <wp:posOffset>2190750</wp:posOffset>
                </wp:positionH>
                <wp:positionV relativeFrom="page">
                  <wp:posOffset>3664045</wp:posOffset>
                </wp:positionV>
                <wp:extent cx="5577840" cy="2727780"/>
                <wp:effectExtent l="0" t="0" r="381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72778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1AF92FD5" w14:textId="77777777" w:rsidR="003C1E78" w:rsidRPr="00534240" w:rsidRDefault="008002EE" w:rsidP="00534240">
      <w:pPr>
        <w:rPr>
          <w:rFonts w:asciiTheme="majorHAnsi" w:eastAsiaTheme="majorEastAsia" w:hAnsiTheme="majorHAnsi" w:cstheme="majorBidi"/>
          <w:kern w:val="28"/>
          <w:sz w:val="72"/>
          <w:szCs w:val="72"/>
        </w:rPr>
      </w:pPr>
      <w:r>
        <w:br w:type="page"/>
      </w:r>
    </w:p>
    <w:p w14:paraId="64ACB9A5" w14:textId="12602EBC" w:rsidR="002D6D73" w:rsidRDefault="00D40BD5">
      <w:pPr>
        <w:pStyle w:val="Heading1"/>
      </w:pPr>
      <w:r w:rsidRPr="00D40BD5">
        <w:lastRenderedPageBreak/>
        <w:t>Overview and Pre-Requisites</w:t>
      </w:r>
    </w:p>
    <w:p w14:paraId="351A5A90" w14:textId="77777777" w:rsidR="00D40BD5" w:rsidRDefault="00D40BD5" w:rsidP="00D40BD5">
      <w:pPr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</w:p>
    <w:p w14:paraId="53C96424" w14:textId="0BF38D25" w:rsidR="006013F0" w:rsidRPr="00721542" w:rsidRDefault="006013F0" w:rsidP="00D40BD5">
      <w:pPr>
        <w:jc w:val="both"/>
        <w:rPr>
          <w:rStyle w:val="apple-converted-space"/>
          <w:rFonts w:cstheme="minorHAnsi"/>
          <w:color w:val="333333"/>
          <w:u w:val="single"/>
          <w:shd w:val="clear" w:color="auto" w:fill="FFFFFF"/>
        </w:rPr>
      </w:pPr>
      <w:r w:rsidRPr="00721542">
        <w:rPr>
          <w:rStyle w:val="apple-converted-space"/>
          <w:rFonts w:cstheme="minorHAnsi"/>
          <w:color w:val="333333"/>
          <w:u w:val="single"/>
          <w:shd w:val="clear" w:color="auto" w:fill="FFFFFF"/>
        </w:rPr>
        <w:t>Overview</w:t>
      </w:r>
    </w:p>
    <w:p w14:paraId="1D9D5A37" w14:textId="77777777" w:rsidR="006013F0" w:rsidRDefault="006013F0" w:rsidP="00E338A6">
      <w:pPr>
        <w:shd w:val="clear" w:color="auto" w:fill="FFFFFF"/>
        <w:spacing w:before="100" w:beforeAutospacing="1" w:after="312" w:line="360" w:lineRule="atLeast"/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  <w:r w:rsidRPr="006013F0">
        <w:rPr>
          <w:rStyle w:val="apple-converted-space"/>
          <w:rFonts w:cstheme="minorHAnsi"/>
          <w:color w:val="333333"/>
          <w:shd w:val="clear" w:color="auto" w:fill="FFFFFF"/>
        </w:rPr>
        <w:t>An Overview of the scope of the lab, any pre-requisites and topics covered on the lab should be clearly explained here.</w:t>
      </w:r>
    </w:p>
    <w:p w14:paraId="197A89FA" w14:textId="78C9AC0E" w:rsidR="006013F0" w:rsidRPr="00721542" w:rsidRDefault="006013F0" w:rsidP="00E338A6">
      <w:pPr>
        <w:shd w:val="clear" w:color="auto" w:fill="FFFFFF"/>
        <w:spacing w:before="100" w:beforeAutospacing="1" w:after="312" w:line="360" w:lineRule="atLeast"/>
        <w:jc w:val="both"/>
        <w:rPr>
          <w:rStyle w:val="apple-converted-space"/>
          <w:rFonts w:cstheme="minorHAnsi"/>
          <w:color w:val="333333"/>
          <w:u w:val="single"/>
          <w:shd w:val="clear" w:color="auto" w:fill="FFFFFF"/>
        </w:rPr>
      </w:pPr>
      <w:r w:rsidRPr="00721542">
        <w:rPr>
          <w:rStyle w:val="apple-converted-space"/>
          <w:rFonts w:cstheme="minorHAnsi"/>
          <w:color w:val="333333"/>
          <w:u w:val="single"/>
          <w:shd w:val="clear" w:color="auto" w:fill="FFFFFF"/>
        </w:rPr>
        <w:t>Pre-requisites</w:t>
      </w:r>
    </w:p>
    <w:p w14:paraId="2C2CED52" w14:textId="19B1DDEC" w:rsidR="00721542" w:rsidRDefault="00721542" w:rsidP="00E338A6">
      <w:pPr>
        <w:shd w:val="clear" w:color="auto" w:fill="FFFFFF"/>
        <w:spacing w:before="100" w:beforeAutospacing="1" w:after="312" w:line="360" w:lineRule="atLeast"/>
        <w:jc w:val="both"/>
        <w:rPr>
          <w:rStyle w:val="apple-converted-space"/>
          <w:rFonts w:cstheme="minorHAnsi"/>
          <w:color w:val="333333"/>
          <w:shd w:val="clear" w:color="auto" w:fill="FFFFFF"/>
        </w:rPr>
      </w:pPr>
      <w:r w:rsidRPr="00721542">
        <w:rPr>
          <w:rStyle w:val="apple-converted-space"/>
          <w:rFonts w:cstheme="minorHAnsi"/>
          <w:color w:val="333333"/>
          <w:shd w:val="clear" w:color="auto" w:fill="FFFFFF"/>
        </w:rPr>
        <w:t>Pre-requisites of the lab.</w:t>
      </w:r>
    </w:p>
    <w:p w14:paraId="579B65BF" w14:textId="53A85EBB" w:rsidR="00721542" w:rsidRDefault="00721542" w:rsidP="00122300">
      <w:pPr>
        <w:rPr>
          <w:rFonts w:cstheme="minorHAnsi"/>
        </w:rPr>
      </w:pPr>
      <w:r w:rsidRPr="00721542">
        <w:rPr>
          <w:rFonts w:cstheme="minorHAnsi"/>
          <w:u w:val="single"/>
        </w:rPr>
        <w:t>Topics Covered</w:t>
      </w:r>
      <w:r>
        <w:rPr>
          <w:rFonts w:cstheme="minorHAnsi"/>
          <w:u w:val="single"/>
        </w:rPr>
        <w:br/>
      </w:r>
      <w:r>
        <w:rPr>
          <w:rFonts w:cstheme="minorHAnsi"/>
          <w:u w:val="single"/>
        </w:rPr>
        <w:br/>
      </w:r>
      <w:r w:rsidRPr="00721542">
        <w:rPr>
          <w:rFonts w:cstheme="minorHAnsi"/>
        </w:rPr>
        <w:t>Topics covered.</w:t>
      </w:r>
    </w:p>
    <w:p w14:paraId="2DD23869" w14:textId="77777777" w:rsidR="00A00571" w:rsidRPr="00721542" w:rsidRDefault="00A00571" w:rsidP="00122300">
      <w:pPr>
        <w:rPr>
          <w:rFonts w:cstheme="minorHAnsi"/>
          <w:u w:val="single"/>
        </w:rPr>
      </w:pPr>
    </w:p>
    <w:p w14:paraId="5296E88D" w14:textId="07AB4108" w:rsidR="00A86CA4" w:rsidRDefault="00A00571" w:rsidP="00A86CA4">
      <w:pPr>
        <w:pStyle w:val="Heading1"/>
      </w:pPr>
      <w:r w:rsidRPr="00A00571">
        <w:t>Laboratory Section</w:t>
      </w:r>
    </w:p>
    <w:p w14:paraId="441AC341" w14:textId="0940D3D2" w:rsidR="005C287A" w:rsidRPr="00E338A6" w:rsidRDefault="00A00571" w:rsidP="00E338A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color w:val="333333"/>
          <w:lang w:eastAsia="en-US"/>
        </w:rPr>
      </w:pPr>
      <w:r w:rsidRPr="00A00571">
        <w:rPr>
          <w:rFonts w:asciiTheme="minorBidi" w:hAnsiTheme="minorBidi"/>
          <w:color w:val="333333"/>
          <w:shd w:val="clear" w:color="auto" w:fill="FFFFFF"/>
        </w:rPr>
        <w:t>Here is where the content of the lab is added. Several sections and/or subsections can be added.</w:t>
      </w:r>
    </w:p>
    <w:p w14:paraId="51C172F2" w14:textId="333AFA53" w:rsidR="00BB0B0D" w:rsidRPr="00122300" w:rsidRDefault="00A00571" w:rsidP="00BB0B0D">
      <w:pPr>
        <w:pStyle w:val="Heading1"/>
      </w:pPr>
      <w:r w:rsidRPr="00A00571">
        <w:t>Conclusion</w:t>
      </w:r>
    </w:p>
    <w:p w14:paraId="394AB16D" w14:textId="77777777" w:rsidR="00A00571" w:rsidRDefault="00A00571" w:rsidP="004146B6">
      <w:pPr>
        <w:pStyle w:val="ListBullet"/>
      </w:pPr>
    </w:p>
    <w:p w14:paraId="6B4E8825" w14:textId="3EC9E2B6" w:rsidR="00A00571" w:rsidRPr="00A00571" w:rsidRDefault="00A00571" w:rsidP="00A00571">
      <w:pPr>
        <w:pStyle w:val="ListBullet"/>
      </w:pPr>
      <w:r w:rsidRPr="00A00571">
        <w:t>A conclusion detailing what was done and any follow-up steps.</w:t>
      </w:r>
    </w:p>
    <w:p w14:paraId="098AD197" w14:textId="144F835C" w:rsidR="0073369F" w:rsidRPr="00122300" w:rsidRDefault="00A00571" w:rsidP="0073369F">
      <w:pPr>
        <w:pStyle w:val="Heading1"/>
      </w:pPr>
      <w:r w:rsidRPr="00A00571">
        <w:t>End your Lab</w:t>
      </w:r>
    </w:p>
    <w:p w14:paraId="0A8CC1F2" w14:textId="77777777" w:rsidR="00A00571" w:rsidRDefault="00A00571">
      <w:pPr>
        <w:rPr>
          <w:rFonts w:cstheme="minorHAnsi"/>
          <w:color w:val="333333"/>
          <w:lang w:val="en"/>
        </w:rPr>
      </w:pPr>
    </w:p>
    <w:p w14:paraId="1E7FE651" w14:textId="2BB3662D" w:rsidR="00A00571" w:rsidRDefault="00A00571">
      <w:r w:rsidRPr="00A00571">
        <w:rPr>
          <w:rFonts w:cstheme="minorHAnsi"/>
          <w:color w:val="333333"/>
          <w:lang w:val="en"/>
        </w:rPr>
        <w:t>Here it should be explained how to clear, delete and release any used resources so the user doesn't get billed after the lab.</w:t>
      </w:r>
    </w:p>
    <w:p w14:paraId="1C63A165" w14:textId="77777777" w:rsidR="00A00571" w:rsidRPr="00A00571" w:rsidRDefault="00A00571">
      <w:bookmarkStart w:id="0" w:name="_GoBack"/>
      <w:bookmarkEnd w:id="0"/>
    </w:p>
    <w:p w14:paraId="2A353486" w14:textId="60AE24B8" w:rsidR="002D6D73" w:rsidRDefault="00A00571">
      <w:pPr>
        <w:pStyle w:val="Heading2"/>
      </w:pPr>
      <w:r w:rsidRPr="00A00571">
        <w:t>Additional Resources and References</w:t>
      </w:r>
    </w:p>
    <w:p w14:paraId="7A5EE588" w14:textId="77777777" w:rsidR="00A00571" w:rsidRDefault="00A00571">
      <w:pPr>
        <w:rPr>
          <w:rFonts w:asciiTheme="minorBidi" w:eastAsia="Times New Roman" w:hAnsiTheme="minorBidi"/>
          <w:color w:val="000000"/>
          <w:lang w:eastAsia="en-US"/>
        </w:rPr>
      </w:pPr>
    </w:p>
    <w:p w14:paraId="562CC661" w14:textId="2990AC96" w:rsidR="002D6D73" w:rsidRDefault="00A00571">
      <w:pPr>
        <w:rPr>
          <w:rFonts w:asciiTheme="minorBidi" w:eastAsia="Times New Roman" w:hAnsiTheme="minorBidi"/>
          <w:color w:val="000000"/>
          <w:lang w:eastAsia="en-US"/>
        </w:rPr>
      </w:pPr>
      <w:r w:rsidRPr="00A00571">
        <w:rPr>
          <w:rFonts w:asciiTheme="minorBidi" w:eastAsia="Times New Roman" w:hAnsiTheme="minorBidi"/>
          <w:color w:val="000000"/>
          <w:lang w:eastAsia="en-US"/>
        </w:rPr>
        <w:t>Any additional resource, links, references should be added here.</w:t>
      </w:r>
    </w:p>
    <w:p w14:paraId="2E39CC49" w14:textId="77777777" w:rsidR="00A00571" w:rsidRDefault="00A00571"/>
    <w:p w14:paraId="0EC36A72" w14:textId="77777777" w:rsidR="002D6D73" w:rsidRDefault="00A86CA4">
      <w:pPr>
        <w:pStyle w:val="Heading3"/>
      </w:pPr>
      <w:r>
        <w:lastRenderedPageBreak/>
        <w:t>useful links</w:t>
      </w:r>
    </w:p>
    <w:p w14:paraId="5D4B9DCF" w14:textId="755A8CA3" w:rsidR="00F87FBA" w:rsidRDefault="00A00571" w:rsidP="00A00571">
      <w:r w:rsidRPr="00A00571">
        <w:t>Any useful link for the user.</w:t>
      </w:r>
    </w:p>
    <w:sectPr w:rsidR="00F87FBA" w:rsidSect="009B0674">
      <w:footerReference w:type="default" r:id="rId11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E0A48" w14:textId="77777777" w:rsidR="00795C64" w:rsidRDefault="00795C64">
      <w:pPr>
        <w:spacing w:line="240" w:lineRule="auto"/>
      </w:pPr>
      <w:r>
        <w:separator/>
      </w:r>
    </w:p>
  </w:endnote>
  <w:endnote w:type="continuationSeparator" w:id="0">
    <w:p w14:paraId="0AA98558" w14:textId="77777777" w:rsidR="00795C64" w:rsidRDefault="00795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Content>
      <w:p w14:paraId="269362C4" w14:textId="77777777" w:rsidR="00D40BD5" w:rsidRPr="00190922" w:rsidRDefault="00D40BD5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A00571">
          <w:rPr>
            <w:noProof/>
          </w:rPr>
          <w:t>2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FDBC3" w14:textId="77777777" w:rsidR="00795C64" w:rsidRDefault="00795C64">
      <w:pPr>
        <w:spacing w:line="240" w:lineRule="auto"/>
      </w:pPr>
      <w:r>
        <w:separator/>
      </w:r>
    </w:p>
  </w:footnote>
  <w:footnote w:type="continuationSeparator" w:id="0">
    <w:p w14:paraId="29167DE0" w14:textId="77777777" w:rsidR="00795C64" w:rsidRDefault="00795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D62E93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/!\" style="width:15pt;height:1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1A9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479B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5A1E34" w:themeColor="accent1" w:themeShade="80"/>
      </w:rPr>
    </w:lvl>
  </w:abstractNum>
  <w:abstractNum w:abstractNumId="10">
    <w:nsid w:val="01054A94"/>
    <w:multiLevelType w:val="hybridMultilevel"/>
    <w:tmpl w:val="210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1EA18DB"/>
    <w:multiLevelType w:val="multilevel"/>
    <w:tmpl w:val="0EC63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AB4AD6"/>
    <w:multiLevelType w:val="hybridMultilevel"/>
    <w:tmpl w:val="E0C6C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E470DC"/>
    <w:multiLevelType w:val="multilevel"/>
    <w:tmpl w:val="1088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BA4AC2"/>
    <w:multiLevelType w:val="hybridMultilevel"/>
    <w:tmpl w:val="8E94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C52ED3"/>
    <w:multiLevelType w:val="hybridMultilevel"/>
    <w:tmpl w:val="4190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3F5C64"/>
    <w:multiLevelType w:val="hybridMultilevel"/>
    <w:tmpl w:val="6A96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402DC6"/>
    <w:multiLevelType w:val="hybridMultilevel"/>
    <w:tmpl w:val="C880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DB653D"/>
    <w:multiLevelType w:val="hybridMultilevel"/>
    <w:tmpl w:val="36106A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DC548DA"/>
    <w:multiLevelType w:val="multilevel"/>
    <w:tmpl w:val="6A965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442D3D"/>
    <w:multiLevelType w:val="multilevel"/>
    <w:tmpl w:val="633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427E3C"/>
    <w:multiLevelType w:val="multilevel"/>
    <w:tmpl w:val="4FD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30F242D"/>
    <w:multiLevelType w:val="hybridMultilevel"/>
    <w:tmpl w:val="F04E66D0"/>
    <w:lvl w:ilvl="0" w:tplc="A770E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3A64224"/>
    <w:multiLevelType w:val="hybridMultilevel"/>
    <w:tmpl w:val="473EA1D8"/>
    <w:lvl w:ilvl="0" w:tplc="18C479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5A1E3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96E0906"/>
    <w:multiLevelType w:val="hybridMultilevel"/>
    <w:tmpl w:val="003A2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3F6E45"/>
    <w:multiLevelType w:val="multilevel"/>
    <w:tmpl w:val="2304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5C3B94"/>
    <w:multiLevelType w:val="multilevel"/>
    <w:tmpl w:val="21088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635AC6"/>
    <w:multiLevelType w:val="hybridMultilevel"/>
    <w:tmpl w:val="2D14B48E"/>
    <w:lvl w:ilvl="0" w:tplc="301AE6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CF7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1C1B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6E37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14DD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66DD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8CA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E37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7AB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3C525146"/>
    <w:multiLevelType w:val="multilevel"/>
    <w:tmpl w:val="2C3EB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14E0900"/>
    <w:multiLevelType w:val="multilevel"/>
    <w:tmpl w:val="2C3EB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2A4D52"/>
    <w:multiLevelType w:val="hybridMultilevel"/>
    <w:tmpl w:val="38685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91238B"/>
    <w:multiLevelType w:val="multilevel"/>
    <w:tmpl w:val="697C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98B1725"/>
    <w:multiLevelType w:val="multilevel"/>
    <w:tmpl w:val="E4C88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336BF2"/>
    <w:multiLevelType w:val="multilevel"/>
    <w:tmpl w:val="01E2A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4DC66FB2"/>
    <w:multiLevelType w:val="multilevel"/>
    <w:tmpl w:val="2C3EB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C5294E"/>
    <w:multiLevelType w:val="multilevel"/>
    <w:tmpl w:val="0EC63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54725ACE"/>
    <w:multiLevelType w:val="hybridMultilevel"/>
    <w:tmpl w:val="C75C9DA6"/>
    <w:lvl w:ilvl="0" w:tplc="18C479B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5A1E34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A524ECE"/>
    <w:multiLevelType w:val="hybridMultilevel"/>
    <w:tmpl w:val="E4C8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8B6033"/>
    <w:multiLevelType w:val="multilevel"/>
    <w:tmpl w:val="B178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0950588"/>
    <w:multiLevelType w:val="multilevel"/>
    <w:tmpl w:val="DF0C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>
    <w:nsid w:val="66DF4F50"/>
    <w:multiLevelType w:val="hybridMultilevel"/>
    <w:tmpl w:val="E6E4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0313FA"/>
    <w:multiLevelType w:val="hybridMultilevel"/>
    <w:tmpl w:val="3A62450E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6">
    <w:nsid w:val="6F025CFF"/>
    <w:multiLevelType w:val="multilevel"/>
    <w:tmpl w:val="D1C617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>
    <w:nsid w:val="723B00DE"/>
    <w:multiLevelType w:val="hybridMultilevel"/>
    <w:tmpl w:val="94C25FC0"/>
    <w:lvl w:ilvl="0" w:tplc="B7A0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64D3B60"/>
    <w:multiLevelType w:val="hybridMultilevel"/>
    <w:tmpl w:val="0EC6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29"/>
  </w:num>
  <w:num w:numId="5">
    <w:abstractNumId w:val="38"/>
  </w:num>
  <w:num w:numId="6">
    <w:abstractNumId w:val="43"/>
  </w:num>
  <w:num w:numId="7">
    <w:abstractNumId w:val="3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5"/>
  </w:num>
  <w:num w:numId="17">
    <w:abstractNumId w:val="15"/>
  </w:num>
  <w:num w:numId="18">
    <w:abstractNumId w:val="14"/>
  </w:num>
  <w:num w:numId="19">
    <w:abstractNumId w:val="44"/>
  </w:num>
  <w:num w:numId="20">
    <w:abstractNumId w:val="23"/>
  </w:num>
  <w:num w:numId="21">
    <w:abstractNumId w:val="39"/>
  </w:num>
  <w:num w:numId="22">
    <w:abstractNumId w:val="10"/>
  </w:num>
  <w:num w:numId="23">
    <w:abstractNumId w:val="26"/>
  </w:num>
  <w:num w:numId="24">
    <w:abstractNumId w:val="32"/>
  </w:num>
  <w:num w:numId="25">
    <w:abstractNumId w:val="41"/>
  </w:num>
  <w:num w:numId="26">
    <w:abstractNumId w:val="13"/>
  </w:num>
  <w:num w:numId="27">
    <w:abstractNumId w:val="42"/>
  </w:num>
  <w:num w:numId="28">
    <w:abstractNumId w:val="25"/>
  </w:num>
  <w:num w:numId="29">
    <w:abstractNumId w:val="20"/>
  </w:num>
  <w:num w:numId="30">
    <w:abstractNumId w:val="21"/>
  </w:num>
  <w:num w:numId="31">
    <w:abstractNumId w:val="34"/>
  </w:num>
  <w:num w:numId="32">
    <w:abstractNumId w:val="46"/>
  </w:num>
  <w:num w:numId="33">
    <w:abstractNumId w:val="16"/>
  </w:num>
  <w:num w:numId="34">
    <w:abstractNumId w:val="27"/>
  </w:num>
  <w:num w:numId="35">
    <w:abstractNumId w:val="19"/>
  </w:num>
  <w:num w:numId="36">
    <w:abstractNumId w:val="40"/>
  </w:num>
  <w:num w:numId="37">
    <w:abstractNumId w:val="33"/>
  </w:num>
  <w:num w:numId="38">
    <w:abstractNumId w:val="48"/>
  </w:num>
  <w:num w:numId="39">
    <w:abstractNumId w:val="28"/>
  </w:num>
  <w:num w:numId="40">
    <w:abstractNumId w:val="30"/>
  </w:num>
  <w:num w:numId="41">
    <w:abstractNumId w:val="18"/>
  </w:num>
  <w:num w:numId="42">
    <w:abstractNumId w:val="24"/>
  </w:num>
  <w:num w:numId="43">
    <w:abstractNumId w:val="47"/>
  </w:num>
  <w:num w:numId="44">
    <w:abstractNumId w:val="17"/>
  </w:num>
  <w:num w:numId="45">
    <w:abstractNumId w:val="31"/>
  </w:num>
  <w:num w:numId="46">
    <w:abstractNumId w:val="22"/>
  </w:num>
  <w:num w:numId="47">
    <w:abstractNumId w:val="12"/>
  </w:num>
  <w:num w:numId="48">
    <w:abstractNumId w:val="35"/>
  </w:num>
  <w:num w:numId="49">
    <w:abstractNumId w:val="11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43"/>
    <w:rsid w:val="00000AD7"/>
    <w:rsid w:val="00006884"/>
    <w:rsid w:val="000117F5"/>
    <w:rsid w:val="00016917"/>
    <w:rsid w:val="000228C0"/>
    <w:rsid w:val="00057D42"/>
    <w:rsid w:val="000724E0"/>
    <w:rsid w:val="00087B94"/>
    <w:rsid w:val="000A1FEE"/>
    <w:rsid w:val="000D10D4"/>
    <w:rsid w:val="000D5445"/>
    <w:rsid w:val="000D640F"/>
    <w:rsid w:val="00102D51"/>
    <w:rsid w:val="00122300"/>
    <w:rsid w:val="0016147A"/>
    <w:rsid w:val="00164D64"/>
    <w:rsid w:val="001668E8"/>
    <w:rsid w:val="00190922"/>
    <w:rsid w:val="00190B52"/>
    <w:rsid w:val="00192BA9"/>
    <w:rsid w:val="00197F5D"/>
    <w:rsid w:val="001B5D43"/>
    <w:rsid w:val="001C30B8"/>
    <w:rsid w:val="001C6FFD"/>
    <w:rsid w:val="001D4A8B"/>
    <w:rsid w:val="001D5743"/>
    <w:rsid w:val="001E3FD5"/>
    <w:rsid w:val="001E5157"/>
    <w:rsid w:val="001E56DC"/>
    <w:rsid w:val="00211839"/>
    <w:rsid w:val="00227B49"/>
    <w:rsid w:val="00230C36"/>
    <w:rsid w:val="00233B2E"/>
    <w:rsid w:val="0024000C"/>
    <w:rsid w:val="002514C8"/>
    <w:rsid w:val="0026072E"/>
    <w:rsid w:val="00276409"/>
    <w:rsid w:val="00286C5A"/>
    <w:rsid w:val="00287ADF"/>
    <w:rsid w:val="002919AA"/>
    <w:rsid w:val="002B18B4"/>
    <w:rsid w:val="002C008C"/>
    <w:rsid w:val="002C27FF"/>
    <w:rsid w:val="002D6D73"/>
    <w:rsid w:val="002F0725"/>
    <w:rsid w:val="002F1C41"/>
    <w:rsid w:val="002F2B25"/>
    <w:rsid w:val="002F78D1"/>
    <w:rsid w:val="00332DDC"/>
    <w:rsid w:val="00360262"/>
    <w:rsid w:val="00363BF7"/>
    <w:rsid w:val="003904E9"/>
    <w:rsid w:val="003B7852"/>
    <w:rsid w:val="003C1E78"/>
    <w:rsid w:val="003E08A9"/>
    <w:rsid w:val="003E1CD2"/>
    <w:rsid w:val="003E5BD6"/>
    <w:rsid w:val="004146B6"/>
    <w:rsid w:val="00414C68"/>
    <w:rsid w:val="00416A4E"/>
    <w:rsid w:val="004217B3"/>
    <w:rsid w:val="00430D21"/>
    <w:rsid w:val="004533CE"/>
    <w:rsid w:val="00456B65"/>
    <w:rsid w:val="0047082C"/>
    <w:rsid w:val="00480BD3"/>
    <w:rsid w:val="00492067"/>
    <w:rsid w:val="00497DDE"/>
    <w:rsid w:val="004C1AF6"/>
    <w:rsid w:val="004E3B92"/>
    <w:rsid w:val="004E4AC1"/>
    <w:rsid w:val="004F3968"/>
    <w:rsid w:val="0051642C"/>
    <w:rsid w:val="00516FE6"/>
    <w:rsid w:val="00527E36"/>
    <w:rsid w:val="00534240"/>
    <w:rsid w:val="00541D83"/>
    <w:rsid w:val="00543C8D"/>
    <w:rsid w:val="005440B2"/>
    <w:rsid w:val="00564AA1"/>
    <w:rsid w:val="00566A88"/>
    <w:rsid w:val="00566B5B"/>
    <w:rsid w:val="00587F44"/>
    <w:rsid w:val="00590F0D"/>
    <w:rsid w:val="005B29D0"/>
    <w:rsid w:val="005C155C"/>
    <w:rsid w:val="005C1FF6"/>
    <w:rsid w:val="005C287A"/>
    <w:rsid w:val="006013F0"/>
    <w:rsid w:val="00606F57"/>
    <w:rsid w:val="00611BC1"/>
    <w:rsid w:val="00613260"/>
    <w:rsid w:val="00645FC5"/>
    <w:rsid w:val="0065294D"/>
    <w:rsid w:val="00684BA0"/>
    <w:rsid w:val="006C287D"/>
    <w:rsid w:val="006C52BD"/>
    <w:rsid w:val="006D69FE"/>
    <w:rsid w:val="006E4ED3"/>
    <w:rsid w:val="006F5053"/>
    <w:rsid w:val="006F5DD5"/>
    <w:rsid w:val="007035B6"/>
    <w:rsid w:val="00705765"/>
    <w:rsid w:val="0071032B"/>
    <w:rsid w:val="00711189"/>
    <w:rsid w:val="00712D08"/>
    <w:rsid w:val="00717041"/>
    <w:rsid w:val="00721542"/>
    <w:rsid w:val="0072281C"/>
    <w:rsid w:val="0073369F"/>
    <w:rsid w:val="00743306"/>
    <w:rsid w:val="00770695"/>
    <w:rsid w:val="00776ECC"/>
    <w:rsid w:val="00786A20"/>
    <w:rsid w:val="00795C64"/>
    <w:rsid w:val="007A0A5B"/>
    <w:rsid w:val="007A2066"/>
    <w:rsid w:val="007B00EB"/>
    <w:rsid w:val="007B5BFF"/>
    <w:rsid w:val="007C2A28"/>
    <w:rsid w:val="007D1ADF"/>
    <w:rsid w:val="007F4CA4"/>
    <w:rsid w:val="008002EE"/>
    <w:rsid w:val="00835627"/>
    <w:rsid w:val="00847845"/>
    <w:rsid w:val="008615C7"/>
    <w:rsid w:val="00866E85"/>
    <w:rsid w:val="00882E6A"/>
    <w:rsid w:val="00887B8A"/>
    <w:rsid w:val="00893C71"/>
    <w:rsid w:val="008A6B6A"/>
    <w:rsid w:val="008B63EC"/>
    <w:rsid w:val="008C0596"/>
    <w:rsid w:val="008D0C0B"/>
    <w:rsid w:val="008D6B00"/>
    <w:rsid w:val="008E4DAA"/>
    <w:rsid w:val="009466EC"/>
    <w:rsid w:val="00950451"/>
    <w:rsid w:val="009607AB"/>
    <w:rsid w:val="0097123D"/>
    <w:rsid w:val="0099353E"/>
    <w:rsid w:val="009B0674"/>
    <w:rsid w:val="009B1376"/>
    <w:rsid w:val="009C0BA0"/>
    <w:rsid w:val="009C42C9"/>
    <w:rsid w:val="009E21F0"/>
    <w:rsid w:val="00A00571"/>
    <w:rsid w:val="00A24E61"/>
    <w:rsid w:val="00A431E9"/>
    <w:rsid w:val="00A43B30"/>
    <w:rsid w:val="00A612BF"/>
    <w:rsid w:val="00A719E1"/>
    <w:rsid w:val="00A86CA4"/>
    <w:rsid w:val="00A917AF"/>
    <w:rsid w:val="00AA32D4"/>
    <w:rsid w:val="00AA480C"/>
    <w:rsid w:val="00AA60E1"/>
    <w:rsid w:val="00AC3844"/>
    <w:rsid w:val="00AD7B6D"/>
    <w:rsid w:val="00AE09D6"/>
    <w:rsid w:val="00B06AEA"/>
    <w:rsid w:val="00B1010A"/>
    <w:rsid w:val="00B173B2"/>
    <w:rsid w:val="00B31DB8"/>
    <w:rsid w:val="00B46725"/>
    <w:rsid w:val="00B504E1"/>
    <w:rsid w:val="00B64997"/>
    <w:rsid w:val="00B95622"/>
    <w:rsid w:val="00BB0B0D"/>
    <w:rsid w:val="00BB329D"/>
    <w:rsid w:val="00BC35D0"/>
    <w:rsid w:val="00C01CC0"/>
    <w:rsid w:val="00C06648"/>
    <w:rsid w:val="00C1322A"/>
    <w:rsid w:val="00C15F42"/>
    <w:rsid w:val="00C21857"/>
    <w:rsid w:val="00C32FB3"/>
    <w:rsid w:val="00C561FE"/>
    <w:rsid w:val="00C70AF6"/>
    <w:rsid w:val="00C92370"/>
    <w:rsid w:val="00CA622D"/>
    <w:rsid w:val="00CD66C1"/>
    <w:rsid w:val="00D122DA"/>
    <w:rsid w:val="00D40BD5"/>
    <w:rsid w:val="00D44E9F"/>
    <w:rsid w:val="00D62416"/>
    <w:rsid w:val="00D65512"/>
    <w:rsid w:val="00D90730"/>
    <w:rsid w:val="00D91705"/>
    <w:rsid w:val="00DA361C"/>
    <w:rsid w:val="00DA384B"/>
    <w:rsid w:val="00DC69ED"/>
    <w:rsid w:val="00DE3CF4"/>
    <w:rsid w:val="00DF2F2E"/>
    <w:rsid w:val="00DF730A"/>
    <w:rsid w:val="00E239A3"/>
    <w:rsid w:val="00E338A6"/>
    <w:rsid w:val="00E35751"/>
    <w:rsid w:val="00E4175D"/>
    <w:rsid w:val="00E4366C"/>
    <w:rsid w:val="00EF207E"/>
    <w:rsid w:val="00EF74E1"/>
    <w:rsid w:val="00F2129F"/>
    <w:rsid w:val="00F240F0"/>
    <w:rsid w:val="00F3216D"/>
    <w:rsid w:val="00F72A56"/>
    <w:rsid w:val="00F87FBA"/>
    <w:rsid w:val="00FC7FAC"/>
    <w:rsid w:val="00FD71B4"/>
    <w:rsid w:val="00FE01D6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5FF707"/>
  <w15:chartTrackingRefBased/>
  <w15:docId w15:val="{49598D13-59C1-4B46-A5D6-EAC3304C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NoSpacing">
    <w:name w:val="No Spacing"/>
    <w:link w:val="NoSpacingChar"/>
    <w:uiPriority w:val="1"/>
    <w:qFormat/>
    <w:rsid w:val="008002EE"/>
    <w:pPr>
      <w:spacing w:before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02EE"/>
    <w:rPr>
      <w:lang w:eastAsia="en-US"/>
    </w:rPr>
  </w:style>
  <w:style w:type="character" w:customStyle="1" w:styleId="apple-converted-space">
    <w:name w:val="apple-converted-space"/>
    <w:basedOn w:val="DefaultParagraphFont"/>
    <w:rsid w:val="00C06648"/>
  </w:style>
  <w:style w:type="character" w:styleId="Strong">
    <w:name w:val="Strong"/>
    <w:basedOn w:val="DefaultParagraphFont"/>
    <w:uiPriority w:val="22"/>
    <w:qFormat/>
    <w:rsid w:val="00A719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9E1"/>
    <w:pPr>
      <w:spacing w:before="0" w:after="24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impara">
    <w:name w:val="simpara"/>
    <w:basedOn w:val="Normal"/>
    <w:rsid w:val="00A719E1"/>
    <w:pPr>
      <w:spacing w:before="0" w:after="24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DF730A"/>
    <w:rPr>
      <w:i/>
      <w:iCs/>
    </w:rPr>
  </w:style>
  <w:style w:type="paragraph" w:customStyle="1" w:styleId="line874">
    <w:name w:val="line874"/>
    <w:basedOn w:val="Normal"/>
    <w:rsid w:val="009C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ine862">
    <w:name w:val="line862"/>
    <w:basedOn w:val="Normal"/>
    <w:rsid w:val="00BB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5294D"/>
    <w:pPr>
      <w:ind w:left="720"/>
      <w:contextualSpacing/>
    </w:pPr>
  </w:style>
  <w:style w:type="paragraph" w:customStyle="1" w:styleId="line867">
    <w:name w:val="line867"/>
    <w:basedOn w:val="Normal"/>
    <w:rsid w:val="00DE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8165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618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3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9756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68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0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5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21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55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67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09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21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6897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8386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5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3528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6757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49124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1184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9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345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314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3058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9036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5123">
                          <w:marLeft w:val="-225"/>
                          <w:marRight w:val="-225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219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gif"/><Relationship Id="rId10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hbadri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1E559-B967-5841-92A3-D6FB21B1E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C:\Users\khbadri\AppData\Roaming\Microsoft\Templates\Student report.dotx</Template>
  <TotalTime>4303</TotalTime>
  <Pages>3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Lab</vt:lpstr>
    </vt:vector>
  </TitlesOfParts>
  <Company>Role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Lab</dc:title>
  <dc:creator>Author</dc:creator>
  <cp:lastModifiedBy>Vadim Zendejas</cp:lastModifiedBy>
  <cp:revision>58</cp:revision>
  <dcterms:created xsi:type="dcterms:W3CDTF">2016-11-01T09:49:00Z</dcterms:created>
  <dcterms:modified xsi:type="dcterms:W3CDTF">2016-11-18T13:58:00Z</dcterms:modified>
  <cp:contentStatus/>
</cp:coreProperties>
</file>